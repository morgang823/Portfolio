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16"/>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57576A" w14:paraId="77073848" w14:textId="77777777" w:rsidTr="0057576A">
        <w:trPr>
          <w:trHeight w:val="4410"/>
        </w:trPr>
        <w:tc>
          <w:tcPr>
            <w:tcW w:w="3600" w:type="dxa"/>
            <w:vAlign w:val="bottom"/>
          </w:tcPr>
          <w:p w14:paraId="3631173B" w14:textId="77777777" w:rsidR="0057576A" w:rsidRDefault="0057576A" w:rsidP="0057576A">
            <w:pPr>
              <w:tabs>
                <w:tab w:val="left" w:pos="990"/>
              </w:tabs>
              <w:jc w:val="center"/>
            </w:pPr>
            <w:r>
              <w:rPr>
                <w:noProof/>
              </w:rPr>
              <mc:AlternateContent>
                <mc:Choice Requires="wps">
                  <w:drawing>
                    <wp:inline distT="0" distB="0" distL="0" distR="0" wp14:anchorId="1D7B96BD" wp14:editId="29529958">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10">
                                  <a:extLst>
                                    <a:ext uri="{28A0092B-C50C-407E-A947-70E740481C1C}">
                                      <a14:useLocalDpi xmlns:a14="http://schemas.microsoft.com/office/drawing/2010/main" val="0"/>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565C67E"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" strokecolor="#94b6d2 [3204]" strokeweight="5pt">
                      <v:fill r:id="rId11" o:title="" recolor="t" rotate="t" type="frame"/>
                      <v:stroke joinstyle="miter"/>
                      <w10:anchorlock/>
                    </v:oval>
                  </w:pict>
                </mc:Fallback>
              </mc:AlternateContent>
            </w:r>
          </w:p>
        </w:tc>
        <w:tc>
          <w:tcPr>
            <w:tcW w:w="720" w:type="dxa"/>
          </w:tcPr>
          <w:p w14:paraId="1454F460" w14:textId="77777777" w:rsidR="0057576A" w:rsidRDefault="0057576A" w:rsidP="0057576A">
            <w:pPr>
              <w:tabs>
                <w:tab w:val="left" w:pos="990"/>
              </w:tabs>
            </w:pPr>
          </w:p>
        </w:tc>
        <w:tc>
          <w:tcPr>
            <w:tcW w:w="6470" w:type="dxa"/>
            <w:vAlign w:val="bottom"/>
          </w:tcPr>
          <w:p w14:paraId="1A2FB45C" w14:textId="77777777" w:rsidR="0057576A" w:rsidRDefault="0057576A" w:rsidP="0057576A">
            <w:pPr>
              <w:pStyle w:val="Title"/>
            </w:pPr>
            <w:r>
              <w:t>Gianni Morgan</w:t>
            </w:r>
          </w:p>
          <w:p w14:paraId="3326EAB7" w14:textId="77777777" w:rsidR="0057576A" w:rsidRDefault="0057576A" w:rsidP="0057576A">
            <w:pPr>
              <w:pStyle w:val="Subtitle"/>
            </w:pPr>
            <w:r w:rsidRPr="0057576A">
              <w:rPr>
                <w:spacing w:val="1"/>
                <w:w w:val="91"/>
              </w:rPr>
              <w:t>.Net Develope</w:t>
            </w:r>
            <w:r w:rsidRPr="0057576A">
              <w:rPr>
                <w:spacing w:val="2"/>
                <w:w w:val="91"/>
              </w:rPr>
              <w:t>r</w:t>
            </w:r>
          </w:p>
        </w:tc>
      </w:tr>
      <w:tr w:rsidR="0057576A" w14:paraId="098A661A" w14:textId="77777777" w:rsidTr="0057576A">
        <w:tc>
          <w:tcPr>
            <w:tcW w:w="3600" w:type="dxa"/>
          </w:tcPr>
          <w:sdt>
            <w:sdtPr>
              <w:id w:val="-1711873194"/>
              <w:placeholder>
                <w:docPart w:val="338F084D45E9480199BC9516A7EDF2F8"/>
              </w:placeholder>
              <w:temporary/>
              <w:showingPlcHdr/>
              <w15:appearance w15:val="hidden"/>
            </w:sdtPr>
            <w:sdtContent>
              <w:p w14:paraId="6B071F22" w14:textId="77777777" w:rsidR="0057576A" w:rsidRDefault="0057576A" w:rsidP="0057576A">
                <w:pPr>
                  <w:pStyle w:val="Heading3"/>
                </w:pPr>
                <w:r w:rsidRPr="00D5459D">
                  <w:t>Profile</w:t>
                </w:r>
              </w:p>
            </w:sdtContent>
          </w:sdt>
          <w:p w14:paraId="0B425AA9" w14:textId="77777777" w:rsidR="0057576A" w:rsidRDefault="0057576A" w:rsidP="0057576A">
            <w:r w:rsidRPr="006A539B">
              <w:t>A</w:t>
            </w:r>
            <w:r>
              <w:t xml:space="preserve">n enthusiastic problem solver </w:t>
            </w:r>
            <w:r w:rsidRPr="006A539B">
              <w:t xml:space="preserve">with </w:t>
            </w:r>
            <w:r>
              <w:t>experience in business and technology related industries. I also have a passion for teaching students technology and how it can help them create solutions to real world problem. Looking to enhance my developer skills to better connect the world through innovative design thinking.</w:t>
            </w:r>
          </w:p>
          <w:p w14:paraId="0B9CA9E3" w14:textId="77777777" w:rsidR="0057576A" w:rsidRDefault="0057576A" w:rsidP="0057576A"/>
          <w:sdt>
            <w:sdtPr>
              <w:id w:val="-1954003311"/>
              <w:placeholder>
                <w:docPart w:val="3CD4AEA6559349D894B586F3EDE9956C"/>
              </w:placeholder>
              <w:temporary/>
              <w:showingPlcHdr/>
              <w15:appearance w15:val="hidden"/>
            </w:sdtPr>
            <w:sdtContent>
              <w:p w14:paraId="142E2E8D" w14:textId="77777777" w:rsidR="0057576A" w:rsidRPr="00CB0055" w:rsidRDefault="0057576A" w:rsidP="0057576A">
                <w:pPr>
                  <w:pStyle w:val="Heading3"/>
                </w:pPr>
                <w:r w:rsidRPr="00CB0055">
                  <w:t>Contact</w:t>
                </w:r>
              </w:p>
            </w:sdtContent>
          </w:sdt>
          <w:sdt>
            <w:sdtPr>
              <w:id w:val="1111563247"/>
              <w:placeholder>
                <w:docPart w:val="F93949077F184BEC9B200DF9D9600055"/>
              </w:placeholder>
              <w:temporary/>
              <w:showingPlcHdr/>
              <w15:appearance w15:val="hidden"/>
            </w:sdtPr>
            <w:sdtContent>
              <w:p w14:paraId="4ABC9CD5" w14:textId="77777777" w:rsidR="0057576A" w:rsidRDefault="0057576A" w:rsidP="0057576A">
                <w:r w:rsidRPr="004D3011">
                  <w:t>PHONE:</w:t>
                </w:r>
              </w:p>
            </w:sdtContent>
          </w:sdt>
          <w:p w14:paraId="40D96767" w14:textId="77777777" w:rsidR="0057576A" w:rsidRDefault="0057576A" w:rsidP="0057576A">
            <w:r>
              <w:t>267-844-1428</w:t>
            </w:r>
          </w:p>
          <w:p w14:paraId="6F60B3F4" w14:textId="77777777" w:rsidR="0057576A" w:rsidRDefault="0057576A" w:rsidP="0057576A"/>
          <w:p w14:paraId="6BE49A2A" w14:textId="77777777" w:rsidR="0057576A" w:rsidRDefault="0057576A" w:rsidP="0057576A"/>
          <w:sdt>
            <w:sdtPr>
              <w:id w:val="-240260293"/>
              <w:placeholder>
                <w:docPart w:val="D169CCAF951C4F3A87AF6089DE42449A"/>
              </w:placeholder>
              <w:temporary/>
              <w:showingPlcHdr/>
              <w15:appearance w15:val="hidden"/>
            </w:sdtPr>
            <w:sdtContent>
              <w:p w14:paraId="3BFB2748" w14:textId="77777777" w:rsidR="0057576A" w:rsidRDefault="0057576A" w:rsidP="0057576A">
                <w:r w:rsidRPr="004D3011">
                  <w:t>EMAIL:</w:t>
                </w:r>
              </w:p>
            </w:sdtContent>
          </w:sdt>
          <w:p w14:paraId="2D1ECFE5" w14:textId="77777777" w:rsidR="0057576A" w:rsidRPr="00E4381A" w:rsidRDefault="0057576A" w:rsidP="0057576A">
            <w:pPr>
              <w:rPr>
                <w:rStyle w:val="Hyperlink"/>
              </w:rPr>
            </w:pPr>
            <w:r>
              <w:t>Morgang823@gmail.com</w:t>
            </w:r>
          </w:p>
          <w:sdt>
            <w:sdtPr>
              <w:id w:val="-1444214663"/>
              <w:placeholder>
                <w:docPart w:val="E26E62E11A104FF68BB58C33C126E72E"/>
              </w:placeholder>
              <w:temporary/>
              <w:showingPlcHdr/>
              <w15:appearance w15:val="hidden"/>
            </w:sdtPr>
            <w:sdtContent>
              <w:p w14:paraId="121A5CC3" w14:textId="77777777" w:rsidR="0057576A" w:rsidRPr="00CB0055" w:rsidRDefault="0057576A" w:rsidP="0057576A">
                <w:pPr>
                  <w:pStyle w:val="Heading3"/>
                </w:pPr>
                <w:r w:rsidRPr="00CB0055">
                  <w:t>Hobbies</w:t>
                </w:r>
              </w:p>
            </w:sdtContent>
          </w:sdt>
          <w:p w14:paraId="18654CC8" w14:textId="77777777" w:rsidR="0057576A" w:rsidRDefault="0057576A" w:rsidP="0057576A">
            <w:r>
              <w:t>Traveling and experiencing cultures</w:t>
            </w:r>
          </w:p>
          <w:p w14:paraId="013F4105" w14:textId="77777777" w:rsidR="0057576A" w:rsidRDefault="0057576A" w:rsidP="0057576A">
            <w:r>
              <w:t>Investments and stock trading</w:t>
            </w:r>
          </w:p>
          <w:p w14:paraId="72ADFE4E" w14:textId="77777777" w:rsidR="0057576A" w:rsidRDefault="0057576A" w:rsidP="0057576A">
            <w:r>
              <w:t>Watching football, (the feet one)</w:t>
            </w:r>
          </w:p>
          <w:p w14:paraId="1801FDF6" w14:textId="77777777" w:rsidR="0057576A" w:rsidRPr="004D3011" w:rsidRDefault="0057576A" w:rsidP="0057576A">
            <w:r>
              <w:t>Teaching technology to kids</w:t>
            </w:r>
          </w:p>
        </w:tc>
        <w:tc>
          <w:tcPr>
            <w:tcW w:w="720" w:type="dxa"/>
          </w:tcPr>
          <w:p w14:paraId="1F787C8B" w14:textId="77777777" w:rsidR="0057576A" w:rsidRDefault="0057576A" w:rsidP="0057576A">
            <w:pPr>
              <w:tabs>
                <w:tab w:val="left" w:pos="990"/>
              </w:tabs>
            </w:pPr>
          </w:p>
        </w:tc>
        <w:tc>
          <w:tcPr>
            <w:tcW w:w="6470" w:type="dxa"/>
          </w:tcPr>
          <w:sdt>
            <w:sdtPr>
              <w:id w:val="1049110328"/>
              <w:placeholder>
                <w:docPart w:val="C8D5EABB6F9D4E7B8120840A09E87E2D"/>
              </w:placeholder>
              <w:temporary/>
              <w:showingPlcHdr/>
              <w15:appearance w15:val="hidden"/>
            </w:sdtPr>
            <w:sdtContent>
              <w:p w14:paraId="6C4EA07C" w14:textId="77777777" w:rsidR="0057576A" w:rsidRDefault="0057576A" w:rsidP="0057576A">
                <w:pPr>
                  <w:pStyle w:val="Heading2"/>
                </w:pPr>
                <w:r w:rsidRPr="00036450">
                  <w:t>EDUCATION</w:t>
                </w:r>
              </w:p>
            </w:sdtContent>
          </w:sdt>
          <w:p w14:paraId="1F6F9389" w14:textId="77777777" w:rsidR="0057576A" w:rsidRPr="00036450" w:rsidRDefault="0057576A" w:rsidP="0057576A">
            <w:pPr>
              <w:pStyle w:val="Heading4"/>
            </w:pPr>
            <w:r>
              <w:t>La Salle University</w:t>
            </w:r>
          </w:p>
          <w:p w14:paraId="167BA432" w14:textId="77777777" w:rsidR="0057576A" w:rsidRPr="00B359E4" w:rsidRDefault="0057576A" w:rsidP="0057576A">
            <w:pPr>
              <w:pStyle w:val="Date"/>
            </w:pPr>
            <w:r>
              <w:t>September 2011</w:t>
            </w:r>
            <w:r w:rsidRPr="00B359E4">
              <w:t xml:space="preserve"> </w:t>
            </w:r>
            <w:r>
              <w:t>–</w:t>
            </w:r>
            <w:r w:rsidRPr="00B359E4">
              <w:t xml:space="preserve"> </w:t>
            </w:r>
            <w:r>
              <w:t>December 2015</w:t>
            </w:r>
          </w:p>
          <w:p w14:paraId="2056D933" w14:textId="77777777" w:rsidR="0057576A" w:rsidRDefault="0057576A" w:rsidP="0057576A">
            <w:r>
              <w:t>BS in Business Administration</w:t>
            </w:r>
          </w:p>
          <w:p w14:paraId="3ED7347F" w14:textId="77777777" w:rsidR="0057576A" w:rsidRDefault="0057576A" w:rsidP="0057576A">
            <w:r>
              <w:t>Major: Marketing, Minor: Psychology</w:t>
            </w:r>
          </w:p>
          <w:sdt>
            <w:sdtPr>
              <w:id w:val="1001553383"/>
              <w:placeholder>
                <w:docPart w:val="E99807B080234AB38B01275802301639"/>
              </w:placeholder>
              <w:temporary/>
              <w:showingPlcHdr/>
              <w15:appearance w15:val="hidden"/>
            </w:sdtPr>
            <w:sdtContent>
              <w:p w14:paraId="6105C41A" w14:textId="77777777" w:rsidR="0057576A" w:rsidRDefault="0057576A" w:rsidP="0057576A">
                <w:pPr>
                  <w:pStyle w:val="Heading2"/>
                </w:pPr>
                <w:r w:rsidRPr="00036450">
                  <w:t>WORK EXPERIENCE</w:t>
                </w:r>
              </w:p>
            </w:sdtContent>
          </w:sdt>
          <w:p w14:paraId="0A899439" w14:textId="0615DF0F" w:rsidR="0057576A" w:rsidRDefault="0057576A" w:rsidP="0057576A">
            <w:pPr>
              <w:pStyle w:val="Heading4"/>
            </w:pPr>
            <w:r>
              <w:t>Coder Foundry</w:t>
            </w:r>
            <w:r w:rsidR="004853AB">
              <w:t>, Software Developer</w:t>
            </w:r>
          </w:p>
          <w:p w14:paraId="101AFBB3" w14:textId="1DC91E62" w:rsidR="004853AB" w:rsidRDefault="004853AB" w:rsidP="004853AB">
            <w:r>
              <w:t>March 2021- Present</w:t>
            </w:r>
          </w:p>
          <w:p w14:paraId="479F5D88" w14:textId="6A408E79" w:rsidR="004853AB" w:rsidRDefault="00E2282C" w:rsidP="00E2282C">
            <w:pPr>
              <w:pStyle w:val="ListParagraph"/>
              <w:numPr>
                <w:ilvl w:val="0"/>
                <w:numId w:val="10"/>
              </w:numPr>
            </w:pPr>
            <w:r w:rsidRPr="00E2282C">
              <w:t>Create full-stack web applications utilizing .NET5 and C#</w:t>
            </w:r>
          </w:p>
          <w:p w14:paraId="24D70839" w14:textId="5699DDFE" w:rsidR="0096456B" w:rsidRPr="004853AB" w:rsidRDefault="0096456B" w:rsidP="00ED7845">
            <w:pPr>
              <w:pStyle w:val="ListParagraph"/>
              <w:numPr>
                <w:ilvl w:val="0"/>
                <w:numId w:val="10"/>
              </w:numPr>
            </w:pPr>
            <w:r>
              <w:t>Implement the MVC Design pattern, Object Oriented Principles, and Visual Studio's Scaffolding technologies in order to build and maintain the backend of web applications</w:t>
            </w:r>
          </w:p>
          <w:p w14:paraId="6008D70F" w14:textId="77777777" w:rsidR="0057576A" w:rsidRDefault="0057576A" w:rsidP="0057576A">
            <w:pPr>
              <w:pStyle w:val="Heading4"/>
            </w:pPr>
          </w:p>
          <w:p w14:paraId="3540FCBA" w14:textId="5B08148A" w:rsidR="0057576A" w:rsidRDefault="0057576A" w:rsidP="0057576A">
            <w:pPr>
              <w:pStyle w:val="Heading4"/>
              <w:rPr>
                <w:bCs/>
              </w:rPr>
            </w:pPr>
            <w:r>
              <w:t>BSD Education, Staffed Instructor</w:t>
            </w:r>
          </w:p>
          <w:p w14:paraId="192C38E6" w14:textId="77777777" w:rsidR="0057576A" w:rsidRPr="00036450" w:rsidRDefault="0057576A" w:rsidP="0057576A">
            <w:pPr>
              <w:pStyle w:val="Date"/>
            </w:pPr>
            <w:r>
              <w:t xml:space="preserve">November 2019 </w:t>
            </w:r>
            <w:r w:rsidRPr="00036450">
              <w:t>–</w:t>
            </w:r>
            <w:r>
              <w:t xml:space="preserve"> November 2020</w:t>
            </w:r>
          </w:p>
          <w:p w14:paraId="508F946A" w14:textId="77777777" w:rsidR="0057576A" w:rsidRDefault="0057576A" w:rsidP="0057576A">
            <w:pPr>
              <w:pStyle w:val="ListParagraph"/>
              <w:numPr>
                <w:ilvl w:val="0"/>
                <w:numId w:val="3"/>
              </w:numPr>
            </w:pPr>
            <w:r>
              <w:t>Grades: 3 -12, teach HTML/CSS/JS to through guided projects on BSD Software platform.</w:t>
            </w:r>
            <w:r w:rsidRPr="00036450">
              <w:t xml:space="preserve"> </w:t>
            </w:r>
          </w:p>
          <w:p w14:paraId="2F3D7D93" w14:textId="77777777" w:rsidR="0057576A" w:rsidRDefault="0057576A" w:rsidP="0057576A">
            <w:pPr>
              <w:pStyle w:val="ListParagraph"/>
              <w:numPr>
                <w:ilvl w:val="0"/>
                <w:numId w:val="3"/>
              </w:numPr>
            </w:pPr>
            <w:r>
              <w:t>Provide solutions and comprehension to students’ problems.</w:t>
            </w:r>
          </w:p>
          <w:p w14:paraId="65074CC9" w14:textId="77777777" w:rsidR="0057576A" w:rsidRDefault="0057576A" w:rsidP="0057576A"/>
          <w:p w14:paraId="6419B9CC" w14:textId="77777777" w:rsidR="0057576A" w:rsidRPr="004D3011" w:rsidRDefault="0057576A" w:rsidP="0057576A">
            <w:pPr>
              <w:pStyle w:val="Heading4"/>
              <w:rPr>
                <w:bCs/>
              </w:rPr>
            </w:pPr>
            <w:r>
              <w:t>PLS Logistics, Logistics Coordinator</w:t>
            </w:r>
          </w:p>
          <w:p w14:paraId="49F9ADD6" w14:textId="77777777" w:rsidR="0057576A" w:rsidRPr="004D3011" w:rsidRDefault="0057576A" w:rsidP="0057576A">
            <w:pPr>
              <w:pStyle w:val="Date"/>
            </w:pPr>
            <w:r>
              <w:t xml:space="preserve">August 2018 </w:t>
            </w:r>
            <w:r w:rsidRPr="004D3011">
              <w:t>–</w:t>
            </w:r>
            <w:r>
              <w:t xml:space="preserve"> April 2019</w:t>
            </w:r>
          </w:p>
          <w:p w14:paraId="0A8EC5B5" w14:textId="77777777" w:rsidR="0057576A" w:rsidRDefault="0057576A" w:rsidP="0057576A">
            <w:pPr>
              <w:pStyle w:val="ListParagraph"/>
              <w:numPr>
                <w:ilvl w:val="0"/>
                <w:numId w:val="2"/>
              </w:numPr>
            </w:pPr>
            <w:r w:rsidRPr="00140BCB">
              <w:t>Worked with vendors to schedule more than 20 daily pickups and 100+ weekly deliveries.</w:t>
            </w:r>
          </w:p>
          <w:p w14:paraId="224377DD" w14:textId="67B24777" w:rsidR="0057576A" w:rsidRPr="004D3011" w:rsidRDefault="0057576A" w:rsidP="0057576A">
            <w:pPr>
              <w:pStyle w:val="ListParagraph"/>
              <w:numPr>
                <w:ilvl w:val="0"/>
                <w:numId w:val="2"/>
              </w:numPr>
            </w:pPr>
            <w:r>
              <w:t>Saved clients on average 3% monthly in logistic fees</w:t>
            </w:r>
            <w:r w:rsidR="00205B93">
              <w:t>.</w:t>
            </w:r>
          </w:p>
          <w:p w14:paraId="115A1B3A" w14:textId="77777777" w:rsidR="0057576A" w:rsidRDefault="0057576A" w:rsidP="0057576A"/>
          <w:p w14:paraId="48D32D8D" w14:textId="77777777" w:rsidR="0057576A" w:rsidRPr="004D3011" w:rsidRDefault="0057576A" w:rsidP="0057576A">
            <w:pPr>
              <w:pStyle w:val="Heading4"/>
              <w:rPr>
                <w:bCs/>
              </w:rPr>
            </w:pPr>
            <w:r>
              <w:t xml:space="preserve">Luckyvitamin.com, </w:t>
            </w:r>
            <w:r w:rsidRPr="00140BCB">
              <w:t>QA</w:t>
            </w:r>
            <w:r>
              <w:t xml:space="preserve"> Analyst</w:t>
            </w:r>
          </w:p>
          <w:p w14:paraId="68875DE0" w14:textId="77777777" w:rsidR="0057576A" w:rsidRPr="004D3011" w:rsidRDefault="0057576A" w:rsidP="0057576A">
            <w:pPr>
              <w:pStyle w:val="Date"/>
            </w:pPr>
            <w:r>
              <w:t xml:space="preserve">March 2016 </w:t>
            </w:r>
            <w:r w:rsidRPr="004D3011">
              <w:t>–</w:t>
            </w:r>
            <w:r>
              <w:t xml:space="preserve"> January 2017</w:t>
            </w:r>
          </w:p>
          <w:p w14:paraId="2C294A8B" w14:textId="77777777" w:rsidR="0057576A" w:rsidRDefault="0057576A" w:rsidP="0057576A">
            <w:pPr>
              <w:pStyle w:val="ListParagraph"/>
              <w:numPr>
                <w:ilvl w:val="0"/>
                <w:numId w:val="1"/>
              </w:numPr>
            </w:pPr>
            <w:r>
              <w:t xml:space="preserve">Analyze bugs and create steps to reproduce the problem for developers. </w:t>
            </w:r>
          </w:p>
          <w:p w14:paraId="471D8D1D" w14:textId="7AE48FDB" w:rsidR="0057576A" w:rsidRPr="004D3011" w:rsidRDefault="0057576A" w:rsidP="0057576A">
            <w:pPr>
              <w:pStyle w:val="ListParagraph"/>
              <w:numPr>
                <w:ilvl w:val="0"/>
                <w:numId w:val="1"/>
              </w:numPr>
            </w:pPr>
            <w:r>
              <w:t>Test out new enhancements to e-commerce site in development environments</w:t>
            </w:r>
            <w:r w:rsidR="00205B93">
              <w:t>.</w:t>
            </w:r>
          </w:p>
          <w:p w14:paraId="53BB6A79" w14:textId="77777777" w:rsidR="0057576A" w:rsidRDefault="0057576A" w:rsidP="0057576A"/>
          <w:sdt>
            <w:sdtPr>
              <w:id w:val="1669594239"/>
              <w:placeholder>
                <w:docPart w:val="40386344167A45F8AA36E86FF0DC5EAB"/>
              </w:placeholder>
              <w:temporary/>
              <w:showingPlcHdr/>
              <w15:appearance w15:val="hidden"/>
            </w:sdtPr>
            <w:sdtContent>
              <w:p w14:paraId="57F09519" w14:textId="77777777" w:rsidR="0057576A" w:rsidRDefault="0057576A" w:rsidP="0057576A">
                <w:pPr>
                  <w:pStyle w:val="Heading2"/>
                </w:pPr>
                <w:r w:rsidRPr="00036450">
                  <w:rPr>
                    <w:rStyle w:val="Heading2Char"/>
                    <w:b/>
                    <w:bCs/>
                    <w:caps/>
                  </w:rPr>
                  <w:t>SKILLS</w:t>
                </w:r>
              </w:p>
            </w:sdtContent>
          </w:sdt>
          <w:p w14:paraId="3D45920B" w14:textId="6169DE89" w:rsidR="0057576A" w:rsidRDefault="0057576A" w:rsidP="00ED7845">
            <w:pPr>
              <w:pStyle w:val="ListParagraph"/>
              <w:numPr>
                <w:ilvl w:val="0"/>
                <w:numId w:val="9"/>
              </w:numPr>
            </w:pPr>
            <w:r>
              <w:t>HTML5/CSS/JS</w:t>
            </w:r>
            <w:r w:rsidR="00ED7845">
              <w:t>/</w:t>
            </w:r>
            <w:r>
              <w:t>C# Programming Language</w:t>
            </w:r>
          </w:p>
          <w:p w14:paraId="31007FA5" w14:textId="77777777" w:rsidR="0057576A" w:rsidRDefault="0057576A" w:rsidP="0057576A">
            <w:pPr>
              <w:pStyle w:val="ListParagraph"/>
              <w:numPr>
                <w:ilvl w:val="0"/>
                <w:numId w:val="9"/>
              </w:numPr>
            </w:pPr>
            <w:r>
              <w:t>MVC/MVVM</w:t>
            </w:r>
          </w:p>
          <w:p w14:paraId="7B2DBA00" w14:textId="77777777" w:rsidR="0057576A" w:rsidRDefault="0057576A" w:rsidP="0057576A">
            <w:pPr>
              <w:pStyle w:val="ListParagraph"/>
              <w:numPr>
                <w:ilvl w:val="0"/>
                <w:numId w:val="9"/>
              </w:numPr>
            </w:pPr>
            <w:r>
              <w:t>.Net Framework</w:t>
            </w:r>
          </w:p>
          <w:p w14:paraId="244582C5" w14:textId="77777777" w:rsidR="0057576A" w:rsidRDefault="0057576A" w:rsidP="0057576A">
            <w:pPr>
              <w:pStyle w:val="ListParagraph"/>
              <w:numPr>
                <w:ilvl w:val="0"/>
                <w:numId w:val="9"/>
              </w:numPr>
            </w:pPr>
            <w:r>
              <w:t>LINQ/AJAX/SQL</w:t>
            </w:r>
          </w:p>
          <w:p w14:paraId="19B68148" w14:textId="77777777" w:rsidR="0057576A" w:rsidRPr="00C054D3" w:rsidRDefault="0057576A" w:rsidP="0057576A">
            <w:pPr>
              <w:pStyle w:val="ListParagraph"/>
              <w:numPr>
                <w:ilvl w:val="0"/>
                <w:numId w:val="9"/>
              </w:numPr>
            </w:pPr>
            <w:r>
              <w:t>Linear/ Regression Testing/User Acceptance Test</w:t>
            </w:r>
          </w:p>
        </w:tc>
      </w:tr>
    </w:tbl>
    <w:p w14:paraId="1649963A" w14:textId="7F768B0C" w:rsidR="0043117B" w:rsidRDefault="00205B93" w:rsidP="000C45FF">
      <w:pPr>
        <w:tabs>
          <w:tab w:val="left" w:pos="990"/>
        </w:tabs>
      </w:pPr>
    </w:p>
    <w:sectPr w:rsidR="0043117B" w:rsidSect="000C45FF">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E8FCA" w14:textId="77777777" w:rsidR="00140BCB" w:rsidRDefault="00140BCB" w:rsidP="000C45FF">
      <w:r>
        <w:separator/>
      </w:r>
    </w:p>
  </w:endnote>
  <w:endnote w:type="continuationSeparator" w:id="0">
    <w:p w14:paraId="491CA822" w14:textId="77777777" w:rsidR="00140BCB" w:rsidRDefault="00140BCB"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B9000" w14:textId="77777777" w:rsidR="00140BCB" w:rsidRDefault="00140BCB" w:rsidP="000C45FF">
      <w:r>
        <w:separator/>
      </w:r>
    </w:p>
  </w:footnote>
  <w:footnote w:type="continuationSeparator" w:id="0">
    <w:p w14:paraId="762C94B5" w14:textId="77777777" w:rsidR="00140BCB" w:rsidRDefault="00140BCB"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259CC" w14:textId="77777777" w:rsidR="000C45FF" w:rsidRDefault="000C45FF">
    <w:pPr>
      <w:pStyle w:val="Header"/>
    </w:pPr>
    <w:r>
      <w:rPr>
        <w:noProof/>
      </w:rPr>
      <w:drawing>
        <wp:anchor distT="0" distB="0" distL="114300" distR="114300" simplePos="0" relativeHeight="251658240" behindDoc="1" locked="0" layoutInCell="1" allowOverlap="1" wp14:anchorId="1865B865" wp14:editId="15317AE9">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45B4E"/>
    <w:multiLevelType w:val="hybridMultilevel"/>
    <w:tmpl w:val="0DA248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75012"/>
    <w:multiLevelType w:val="hybridMultilevel"/>
    <w:tmpl w:val="053C1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A7BA2"/>
    <w:multiLevelType w:val="hybridMultilevel"/>
    <w:tmpl w:val="83607B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AF53D6"/>
    <w:multiLevelType w:val="hybridMultilevel"/>
    <w:tmpl w:val="23DE5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4C1498"/>
    <w:multiLevelType w:val="hybridMultilevel"/>
    <w:tmpl w:val="940E7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AA0330"/>
    <w:multiLevelType w:val="hybridMultilevel"/>
    <w:tmpl w:val="E61C5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042885"/>
    <w:multiLevelType w:val="hybridMultilevel"/>
    <w:tmpl w:val="46464F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447708"/>
    <w:multiLevelType w:val="hybridMultilevel"/>
    <w:tmpl w:val="9E7EC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485DC7"/>
    <w:multiLevelType w:val="hybridMultilevel"/>
    <w:tmpl w:val="BED23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A074ADC"/>
    <w:multiLevelType w:val="hybridMultilevel"/>
    <w:tmpl w:val="5B88C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4"/>
  </w:num>
  <w:num w:numId="5">
    <w:abstractNumId w:val="5"/>
  </w:num>
  <w:num w:numId="6">
    <w:abstractNumId w:val="8"/>
  </w:num>
  <w:num w:numId="7">
    <w:abstractNumId w:val="9"/>
  </w:num>
  <w:num w:numId="8">
    <w:abstractNumId w:val="7"/>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BCB"/>
    <w:rsid w:val="0001434F"/>
    <w:rsid w:val="000315B6"/>
    <w:rsid w:val="00036450"/>
    <w:rsid w:val="0006602D"/>
    <w:rsid w:val="000663A0"/>
    <w:rsid w:val="00094499"/>
    <w:rsid w:val="000C45FF"/>
    <w:rsid w:val="000E3FD1"/>
    <w:rsid w:val="00112054"/>
    <w:rsid w:val="00120A99"/>
    <w:rsid w:val="00140BCB"/>
    <w:rsid w:val="001525E1"/>
    <w:rsid w:val="00180329"/>
    <w:rsid w:val="0019001F"/>
    <w:rsid w:val="001A74A5"/>
    <w:rsid w:val="001B2ABD"/>
    <w:rsid w:val="001D62DE"/>
    <w:rsid w:val="001E0391"/>
    <w:rsid w:val="001E1759"/>
    <w:rsid w:val="001F1ECC"/>
    <w:rsid w:val="00205B93"/>
    <w:rsid w:val="002400EB"/>
    <w:rsid w:val="00256CF7"/>
    <w:rsid w:val="00281FD5"/>
    <w:rsid w:val="002F419E"/>
    <w:rsid w:val="0030481B"/>
    <w:rsid w:val="003156FC"/>
    <w:rsid w:val="003254B5"/>
    <w:rsid w:val="0037121F"/>
    <w:rsid w:val="003A6B7D"/>
    <w:rsid w:val="003B06CA"/>
    <w:rsid w:val="004071FC"/>
    <w:rsid w:val="00445947"/>
    <w:rsid w:val="004813B3"/>
    <w:rsid w:val="004853AB"/>
    <w:rsid w:val="00496591"/>
    <w:rsid w:val="004C134D"/>
    <w:rsid w:val="004C63E4"/>
    <w:rsid w:val="004D3011"/>
    <w:rsid w:val="005262AC"/>
    <w:rsid w:val="0055728D"/>
    <w:rsid w:val="0057576A"/>
    <w:rsid w:val="005E39D5"/>
    <w:rsid w:val="00600670"/>
    <w:rsid w:val="0062123A"/>
    <w:rsid w:val="00622642"/>
    <w:rsid w:val="00646E75"/>
    <w:rsid w:val="006771D0"/>
    <w:rsid w:val="006A4A07"/>
    <w:rsid w:val="006A539B"/>
    <w:rsid w:val="00715FCB"/>
    <w:rsid w:val="00743101"/>
    <w:rsid w:val="007775E1"/>
    <w:rsid w:val="007867A0"/>
    <w:rsid w:val="007927F5"/>
    <w:rsid w:val="00802CA0"/>
    <w:rsid w:val="009260CD"/>
    <w:rsid w:val="00952C25"/>
    <w:rsid w:val="0096456B"/>
    <w:rsid w:val="009A1B91"/>
    <w:rsid w:val="009C6D04"/>
    <w:rsid w:val="00A2118D"/>
    <w:rsid w:val="00AD76E2"/>
    <w:rsid w:val="00B20152"/>
    <w:rsid w:val="00B359E4"/>
    <w:rsid w:val="00B57D98"/>
    <w:rsid w:val="00B70850"/>
    <w:rsid w:val="00C054D3"/>
    <w:rsid w:val="00C066B6"/>
    <w:rsid w:val="00C37BA1"/>
    <w:rsid w:val="00C4674C"/>
    <w:rsid w:val="00C506CF"/>
    <w:rsid w:val="00C652C1"/>
    <w:rsid w:val="00C72BED"/>
    <w:rsid w:val="00C80385"/>
    <w:rsid w:val="00C9578B"/>
    <w:rsid w:val="00CB0055"/>
    <w:rsid w:val="00D2522B"/>
    <w:rsid w:val="00D422DE"/>
    <w:rsid w:val="00D44285"/>
    <w:rsid w:val="00D5459D"/>
    <w:rsid w:val="00DA1F4D"/>
    <w:rsid w:val="00DB40FE"/>
    <w:rsid w:val="00DD172A"/>
    <w:rsid w:val="00DF69D6"/>
    <w:rsid w:val="00E2282C"/>
    <w:rsid w:val="00E25A26"/>
    <w:rsid w:val="00E4381A"/>
    <w:rsid w:val="00E55D74"/>
    <w:rsid w:val="00ED7845"/>
    <w:rsid w:val="00F60274"/>
    <w:rsid w:val="00F709CB"/>
    <w:rsid w:val="00F77FB9"/>
    <w:rsid w:val="00FB068F"/>
    <w:rsid w:val="00FF1B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B220B9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140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066274">
      <w:bodyDiv w:val="1"/>
      <w:marLeft w:val="0"/>
      <w:marRight w:val="0"/>
      <w:marTop w:val="0"/>
      <w:marBottom w:val="0"/>
      <w:divBdr>
        <w:top w:val="none" w:sz="0" w:space="0" w:color="auto"/>
        <w:left w:val="none" w:sz="0" w:space="0" w:color="auto"/>
        <w:bottom w:val="none" w:sz="0" w:space="0" w:color="auto"/>
        <w:right w:val="none" w:sz="0" w:space="0" w:color="auto"/>
      </w:divBdr>
    </w:div>
    <w:div w:id="211073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ga\AppData\Local\Microsoft\Office\16.0\DTS\en-US%7b07A5BFE7-068B-4627-9F80-BF8B685ACD1B%7d\%7b22B9DBD4-D4F4-496B-9111-07CB9713E8BB%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8F084D45E9480199BC9516A7EDF2F8"/>
        <w:category>
          <w:name w:val="General"/>
          <w:gallery w:val="placeholder"/>
        </w:category>
        <w:types>
          <w:type w:val="bbPlcHdr"/>
        </w:types>
        <w:behaviors>
          <w:behavior w:val="content"/>
        </w:behaviors>
        <w:guid w:val="{D0C60E21-7B7F-4DFB-B657-F7AF94DFE35E}"/>
      </w:docPartPr>
      <w:docPartBody>
        <w:p w:rsidR="00000000" w:rsidRDefault="005D5B4F" w:rsidP="005D5B4F">
          <w:pPr>
            <w:pStyle w:val="338F084D45E9480199BC9516A7EDF2F8"/>
          </w:pPr>
          <w:r w:rsidRPr="00D5459D">
            <w:t>Profile</w:t>
          </w:r>
        </w:p>
      </w:docPartBody>
    </w:docPart>
    <w:docPart>
      <w:docPartPr>
        <w:name w:val="3CD4AEA6559349D894B586F3EDE9956C"/>
        <w:category>
          <w:name w:val="General"/>
          <w:gallery w:val="placeholder"/>
        </w:category>
        <w:types>
          <w:type w:val="bbPlcHdr"/>
        </w:types>
        <w:behaviors>
          <w:behavior w:val="content"/>
        </w:behaviors>
        <w:guid w:val="{DE8B3016-D33B-44CB-AF43-FC54C070EED9}"/>
      </w:docPartPr>
      <w:docPartBody>
        <w:p w:rsidR="00000000" w:rsidRDefault="005D5B4F" w:rsidP="005D5B4F">
          <w:pPr>
            <w:pStyle w:val="3CD4AEA6559349D894B586F3EDE9956C"/>
          </w:pPr>
          <w:r w:rsidRPr="00CB0055">
            <w:t>Contact</w:t>
          </w:r>
        </w:p>
      </w:docPartBody>
    </w:docPart>
    <w:docPart>
      <w:docPartPr>
        <w:name w:val="F93949077F184BEC9B200DF9D9600055"/>
        <w:category>
          <w:name w:val="General"/>
          <w:gallery w:val="placeholder"/>
        </w:category>
        <w:types>
          <w:type w:val="bbPlcHdr"/>
        </w:types>
        <w:behaviors>
          <w:behavior w:val="content"/>
        </w:behaviors>
        <w:guid w:val="{5E14E309-3C1C-44F5-9B97-BFA656F27704}"/>
      </w:docPartPr>
      <w:docPartBody>
        <w:p w:rsidR="00000000" w:rsidRDefault="005D5B4F" w:rsidP="005D5B4F">
          <w:pPr>
            <w:pStyle w:val="F93949077F184BEC9B200DF9D9600055"/>
          </w:pPr>
          <w:r w:rsidRPr="004D3011">
            <w:t>PHONE:</w:t>
          </w:r>
        </w:p>
      </w:docPartBody>
    </w:docPart>
    <w:docPart>
      <w:docPartPr>
        <w:name w:val="D169CCAF951C4F3A87AF6089DE42449A"/>
        <w:category>
          <w:name w:val="General"/>
          <w:gallery w:val="placeholder"/>
        </w:category>
        <w:types>
          <w:type w:val="bbPlcHdr"/>
        </w:types>
        <w:behaviors>
          <w:behavior w:val="content"/>
        </w:behaviors>
        <w:guid w:val="{910222EC-B788-4653-90FE-F9EAFB9249FD}"/>
      </w:docPartPr>
      <w:docPartBody>
        <w:p w:rsidR="00000000" w:rsidRDefault="005D5B4F" w:rsidP="005D5B4F">
          <w:pPr>
            <w:pStyle w:val="D169CCAF951C4F3A87AF6089DE42449A"/>
          </w:pPr>
          <w:r w:rsidRPr="004D3011">
            <w:t>EMAIL:</w:t>
          </w:r>
        </w:p>
      </w:docPartBody>
    </w:docPart>
    <w:docPart>
      <w:docPartPr>
        <w:name w:val="E26E62E11A104FF68BB58C33C126E72E"/>
        <w:category>
          <w:name w:val="General"/>
          <w:gallery w:val="placeholder"/>
        </w:category>
        <w:types>
          <w:type w:val="bbPlcHdr"/>
        </w:types>
        <w:behaviors>
          <w:behavior w:val="content"/>
        </w:behaviors>
        <w:guid w:val="{30236AD4-E7A8-4AEE-85EB-3D2268E1100A}"/>
      </w:docPartPr>
      <w:docPartBody>
        <w:p w:rsidR="00000000" w:rsidRDefault="005D5B4F" w:rsidP="005D5B4F">
          <w:pPr>
            <w:pStyle w:val="E26E62E11A104FF68BB58C33C126E72E"/>
          </w:pPr>
          <w:r w:rsidRPr="00CB0055">
            <w:t>Hobbies</w:t>
          </w:r>
        </w:p>
      </w:docPartBody>
    </w:docPart>
    <w:docPart>
      <w:docPartPr>
        <w:name w:val="C8D5EABB6F9D4E7B8120840A09E87E2D"/>
        <w:category>
          <w:name w:val="General"/>
          <w:gallery w:val="placeholder"/>
        </w:category>
        <w:types>
          <w:type w:val="bbPlcHdr"/>
        </w:types>
        <w:behaviors>
          <w:behavior w:val="content"/>
        </w:behaviors>
        <w:guid w:val="{638091AD-C106-4DEA-80EE-CDEE5AC28E23}"/>
      </w:docPartPr>
      <w:docPartBody>
        <w:p w:rsidR="00000000" w:rsidRDefault="005D5B4F" w:rsidP="005D5B4F">
          <w:pPr>
            <w:pStyle w:val="C8D5EABB6F9D4E7B8120840A09E87E2D"/>
          </w:pPr>
          <w:r w:rsidRPr="00036450">
            <w:t>EDUCATION</w:t>
          </w:r>
        </w:p>
      </w:docPartBody>
    </w:docPart>
    <w:docPart>
      <w:docPartPr>
        <w:name w:val="E99807B080234AB38B01275802301639"/>
        <w:category>
          <w:name w:val="General"/>
          <w:gallery w:val="placeholder"/>
        </w:category>
        <w:types>
          <w:type w:val="bbPlcHdr"/>
        </w:types>
        <w:behaviors>
          <w:behavior w:val="content"/>
        </w:behaviors>
        <w:guid w:val="{03A1F29D-0EF0-4FCA-B632-D436B7ACB52F}"/>
      </w:docPartPr>
      <w:docPartBody>
        <w:p w:rsidR="00000000" w:rsidRDefault="005D5B4F" w:rsidP="005D5B4F">
          <w:pPr>
            <w:pStyle w:val="E99807B080234AB38B01275802301639"/>
          </w:pPr>
          <w:r w:rsidRPr="00036450">
            <w:t>WORK EXPERIENCE</w:t>
          </w:r>
        </w:p>
      </w:docPartBody>
    </w:docPart>
    <w:docPart>
      <w:docPartPr>
        <w:name w:val="40386344167A45F8AA36E86FF0DC5EAB"/>
        <w:category>
          <w:name w:val="General"/>
          <w:gallery w:val="placeholder"/>
        </w:category>
        <w:types>
          <w:type w:val="bbPlcHdr"/>
        </w:types>
        <w:behaviors>
          <w:behavior w:val="content"/>
        </w:behaviors>
        <w:guid w:val="{D172C351-84F0-4CAD-A57D-34C6119868CE}"/>
      </w:docPartPr>
      <w:docPartBody>
        <w:p w:rsidR="00000000" w:rsidRDefault="005D5B4F" w:rsidP="005D5B4F">
          <w:pPr>
            <w:pStyle w:val="40386344167A45F8AA36E86FF0DC5EAB"/>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F15"/>
    <w:rsid w:val="00167F15"/>
    <w:rsid w:val="005D5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5D5B4F"/>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58B3B24F504D7EAF7C563FE8A4AD57">
    <w:name w:val="BC58B3B24F504D7EAF7C563FE8A4AD57"/>
  </w:style>
  <w:style w:type="paragraph" w:customStyle="1" w:styleId="74FC89F6F93C4E098220A5BDE2C74A0C">
    <w:name w:val="74FC89F6F93C4E098220A5BDE2C74A0C"/>
  </w:style>
  <w:style w:type="paragraph" w:customStyle="1" w:styleId="A2C60BEFDFD54942B76F1705C7A51980">
    <w:name w:val="A2C60BEFDFD54942B76F1705C7A51980"/>
  </w:style>
  <w:style w:type="paragraph" w:customStyle="1" w:styleId="6F7E052089154EC58824A0DB95070C1A">
    <w:name w:val="6F7E052089154EC58824A0DB95070C1A"/>
  </w:style>
  <w:style w:type="character" w:styleId="Hyperlink">
    <w:name w:val="Hyperlink"/>
    <w:basedOn w:val="DefaultParagraphFont"/>
    <w:uiPriority w:val="99"/>
    <w:unhideWhenUsed/>
    <w:rPr>
      <w:color w:val="C45911" w:themeColor="accent2" w:themeShade="BF"/>
      <w:u w:val="single"/>
    </w:rPr>
  </w:style>
  <w:style w:type="paragraph" w:customStyle="1" w:styleId="7759728151B44B8F864448F77514DFFC">
    <w:name w:val="7759728151B44B8F864448F77514DFFC"/>
  </w:style>
  <w:style w:type="paragraph" w:customStyle="1" w:styleId="171F18C08AD041E7ADE49C30F42AC39B">
    <w:name w:val="171F18C08AD041E7ADE49C30F42AC39B"/>
  </w:style>
  <w:style w:type="paragraph" w:customStyle="1" w:styleId="C1560DBE0BAD427D9A399066BE621748">
    <w:name w:val="C1560DBE0BAD427D9A399066BE621748"/>
  </w:style>
  <w:style w:type="character" w:customStyle="1" w:styleId="Heading2Char">
    <w:name w:val="Heading 2 Char"/>
    <w:basedOn w:val="DefaultParagraphFont"/>
    <w:link w:val="Heading2"/>
    <w:uiPriority w:val="9"/>
    <w:rsid w:val="005D5B4F"/>
    <w:rPr>
      <w:rFonts w:asciiTheme="majorHAnsi" w:eastAsiaTheme="majorEastAsia" w:hAnsiTheme="majorHAnsi" w:cstheme="majorBidi"/>
      <w:b/>
      <w:bCs/>
      <w:caps/>
      <w:szCs w:val="26"/>
      <w:lang w:eastAsia="ja-JP"/>
    </w:rPr>
  </w:style>
  <w:style w:type="paragraph" w:customStyle="1" w:styleId="75C6DBBF0E8C4E32AC641A82CCC382B4">
    <w:name w:val="75C6DBBF0E8C4E32AC641A82CCC382B4"/>
  </w:style>
  <w:style w:type="paragraph" w:customStyle="1" w:styleId="338F084D45E9480199BC9516A7EDF2F8">
    <w:name w:val="338F084D45E9480199BC9516A7EDF2F8"/>
    <w:rsid w:val="005D5B4F"/>
  </w:style>
  <w:style w:type="paragraph" w:customStyle="1" w:styleId="3CD4AEA6559349D894B586F3EDE9956C">
    <w:name w:val="3CD4AEA6559349D894B586F3EDE9956C"/>
    <w:rsid w:val="005D5B4F"/>
  </w:style>
  <w:style w:type="paragraph" w:customStyle="1" w:styleId="F93949077F184BEC9B200DF9D9600055">
    <w:name w:val="F93949077F184BEC9B200DF9D9600055"/>
    <w:rsid w:val="005D5B4F"/>
  </w:style>
  <w:style w:type="paragraph" w:customStyle="1" w:styleId="D169CCAF951C4F3A87AF6089DE42449A">
    <w:name w:val="D169CCAF951C4F3A87AF6089DE42449A"/>
    <w:rsid w:val="005D5B4F"/>
  </w:style>
  <w:style w:type="paragraph" w:customStyle="1" w:styleId="E26E62E11A104FF68BB58C33C126E72E">
    <w:name w:val="E26E62E11A104FF68BB58C33C126E72E"/>
    <w:rsid w:val="005D5B4F"/>
  </w:style>
  <w:style w:type="paragraph" w:customStyle="1" w:styleId="C8D5EABB6F9D4E7B8120840A09E87E2D">
    <w:name w:val="C8D5EABB6F9D4E7B8120840A09E87E2D"/>
    <w:rsid w:val="005D5B4F"/>
  </w:style>
  <w:style w:type="paragraph" w:customStyle="1" w:styleId="E99807B080234AB38B01275802301639">
    <w:name w:val="E99807B080234AB38B01275802301639"/>
    <w:rsid w:val="005D5B4F"/>
  </w:style>
  <w:style w:type="paragraph" w:customStyle="1" w:styleId="40386344167A45F8AA36E86FF0DC5EAB">
    <w:name w:val="40386344167A45F8AA36E86FF0DC5EAB"/>
    <w:rsid w:val="005D5B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purl.org/dc/dcmitype/"/>
    <ds:schemaRef ds:uri="http://schemas.microsoft.com/office/infopath/2007/PartnerControls"/>
    <ds:schemaRef ds:uri="http://schemas.microsoft.com/office/2006/documentManagement/types"/>
    <ds:schemaRef ds:uri="http://purl.org/dc/terms/"/>
    <ds:schemaRef ds:uri="71af3243-3dd4-4a8d-8c0d-dd76da1f02a5"/>
    <ds:schemaRef ds:uri="http://schemas.openxmlformats.org/package/2006/metadata/core-properties"/>
    <ds:schemaRef ds:uri="http://purl.org/dc/elements/1.1/"/>
    <ds:schemaRef ds:uri="16c05727-aa75-4e4a-9b5f-8a80a116589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{22B9DBD4-D4F4-496B-9111-07CB9713E8BB}tf00546271_win32</Template>
  <TotalTime>0</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2021-03-29T14:25:00Z</dcterms:created>
  <dcterms:modified xsi:type="dcterms:W3CDTF">2021-06-30T16:16:00Z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